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76C18FA09F85E44481C36952BD905EDF"/>
        </w:placeholder>
        <w:temporary/>
        <w:showingPlcHdr/>
        <w15:appearance w15:val="hidden"/>
      </w:sdtPr>
      <w:sdtEndPr/>
      <w:sdtContent>
        <w:p w14:paraId="18AE39CE" w14:textId="77777777" w:rsidR="00533586" w:rsidRDefault="00547C66">
          <w:pPr>
            <w:pStyle w:val="1"/>
          </w:pPr>
          <w:r>
            <w:t>做笔记</w:t>
          </w:r>
        </w:p>
      </w:sdtContent>
    </w:sdt>
    <w:p w14:paraId="6EEC4849" w14:textId="77777777" w:rsidR="00533586" w:rsidRDefault="00CB577B" w:rsidP="00CB577B">
      <w:pPr>
        <w:pStyle w:val="a"/>
      </w:pPr>
      <w:r>
        <w:t>播放界面</w:t>
      </w:r>
    </w:p>
    <w:p w14:paraId="799DF80D" w14:textId="77777777" w:rsidR="00CB577B" w:rsidRDefault="00CB577B" w:rsidP="00CB577B">
      <w:pPr>
        <w:pStyle w:val="a"/>
        <w:numPr>
          <w:ilvl w:val="0"/>
          <w:numId w:val="0"/>
        </w:numPr>
      </w:pPr>
      <w:r w:rsidRPr="00CB577B">
        <w:rPr>
          <w:noProof/>
          <w:lang w:val="en-US"/>
        </w:rPr>
        <w:drawing>
          <wp:inline distT="0" distB="0" distL="0" distR="0" wp14:anchorId="491121A0" wp14:editId="3143C4C0">
            <wp:extent cx="5732145" cy="38385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FB57" w14:textId="77777777" w:rsidR="00CB577B" w:rsidRDefault="00CB577B" w:rsidP="00CB577B">
      <w:pPr>
        <w:pStyle w:val="a"/>
        <w:numPr>
          <w:ilvl w:val="0"/>
          <w:numId w:val="0"/>
        </w:numPr>
      </w:pPr>
    </w:p>
    <w:p w14:paraId="4A5412BE" w14:textId="77777777" w:rsidR="00CB577B" w:rsidRDefault="00CB577B" w:rsidP="00CB577B">
      <w:pPr>
        <w:pStyle w:val="a"/>
        <w:numPr>
          <w:ilvl w:val="0"/>
          <w:numId w:val="0"/>
        </w:numPr>
      </w:pPr>
      <w:proofErr w:type="spellStart"/>
      <w:r>
        <w:rPr>
          <w:rFonts w:hint="eastAsia"/>
        </w:rPr>
        <w:t>songList</w:t>
      </w:r>
      <w:proofErr w:type="spellEnd"/>
    </w:p>
    <w:p w14:paraId="165FF092" w14:textId="77777777" w:rsidR="00CB577B" w:rsidRDefault="00CB577B" w:rsidP="00CB577B">
      <w:pPr>
        <w:pStyle w:val="a"/>
        <w:numPr>
          <w:ilvl w:val="0"/>
          <w:numId w:val="0"/>
        </w:numPr>
      </w:pPr>
      <w:proofErr w:type="spellStart"/>
      <w:r>
        <w:rPr>
          <w:rFonts w:hint="eastAsia"/>
        </w:rPr>
        <w:t>currentSong</w:t>
      </w:r>
      <w:proofErr w:type="spellEnd"/>
    </w:p>
    <w:p w14:paraId="799CD9F1" w14:textId="77777777" w:rsidR="00CB577B" w:rsidRDefault="00CB577B" w:rsidP="00CB577B">
      <w:pPr>
        <w:pStyle w:val="a"/>
        <w:numPr>
          <w:ilvl w:val="0"/>
          <w:numId w:val="0"/>
        </w:numPr>
      </w:pPr>
    </w:p>
    <w:p w14:paraId="1161E8A4" w14:textId="77777777" w:rsidR="00CB577B" w:rsidRPr="00DC0A7E" w:rsidRDefault="00CB577B" w:rsidP="00CB577B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</w:rPr>
        <w:t>module</w:t>
      </w:r>
    </w:p>
    <w:p w14:paraId="7426993E" w14:textId="77777777" w:rsidR="00CB577B" w:rsidRDefault="00CB577B" w:rsidP="00CB577B">
      <w:pPr>
        <w:pStyle w:val="a"/>
        <w:numPr>
          <w:ilvl w:val="0"/>
          <w:numId w:val="0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song = {</w:t>
      </w:r>
    </w:p>
    <w:p w14:paraId="07D1CC2C" w14:textId="77777777" w:rsidR="00CB577B" w:rsidRDefault="00CB577B" w:rsidP="00CB577B">
      <w:pPr>
        <w:pStyle w:val="a"/>
        <w:numPr>
          <w:ilvl w:val="0"/>
          <w:numId w:val="0"/>
        </w:numPr>
      </w:pPr>
      <w:r>
        <w:tab/>
      </w:r>
    </w:p>
    <w:p w14:paraId="16927626" w14:textId="77777777" w:rsidR="00CB577B" w:rsidRDefault="00CB577B" w:rsidP="00CB577B">
      <w:pPr>
        <w:pStyle w:val="a"/>
        <w:numPr>
          <w:ilvl w:val="0"/>
          <w:numId w:val="0"/>
        </w:numPr>
      </w:pPr>
      <w:r>
        <w:rPr>
          <w:rFonts w:hint="eastAsia"/>
        </w:rPr>
        <w:t>}</w:t>
      </w:r>
    </w:p>
    <w:p w14:paraId="0BCB5232" w14:textId="77777777" w:rsidR="00CB577B" w:rsidRDefault="00CB577B" w:rsidP="00CB577B">
      <w:pPr>
        <w:pStyle w:val="a"/>
        <w:numPr>
          <w:ilvl w:val="0"/>
          <w:numId w:val="0"/>
        </w:numPr>
      </w:pPr>
    </w:p>
    <w:p w14:paraId="5B638454" w14:textId="77777777" w:rsidR="00DC0A7E" w:rsidRDefault="00DC0A7E" w:rsidP="00CB577B">
      <w:pPr>
        <w:pStyle w:val="a"/>
        <w:numPr>
          <w:ilvl w:val="0"/>
          <w:numId w:val="0"/>
        </w:numPr>
      </w:pPr>
    </w:p>
    <w:p w14:paraId="13D88015" w14:textId="77777777" w:rsidR="00DC0A7E" w:rsidRDefault="00DC0A7E" w:rsidP="00CB577B">
      <w:pPr>
        <w:pStyle w:val="a"/>
        <w:numPr>
          <w:ilvl w:val="0"/>
          <w:numId w:val="0"/>
        </w:numPr>
      </w:pPr>
    </w:p>
    <w:p w14:paraId="73B658E1" w14:textId="77777777" w:rsidR="00DC0A7E" w:rsidRPr="0055152A" w:rsidRDefault="00DC0A7E" w:rsidP="00CB577B">
      <w:pPr>
        <w:pStyle w:val="a"/>
        <w:numPr>
          <w:ilvl w:val="0"/>
          <w:numId w:val="0"/>
        </w:numPr>
        <w:rPr>
          <w:lang w:val="en-US"/>
        </w:rPr>
      </w:pPr>
    </w:p>
    <w:p w14:paraId="121CF918" w14:textId="77777777" w:rsidR="00CB577B" w:rsidRDefault="00CB577B" w:rsidP="00CB577B">
      <w:pPr>
        <w:pStyle w:val="a"/>
        <w:numPr>
          <w:ilvl w:val="0"/>
          <w:numId w:val="0"/>
        </w:numPr>
      </w:pPr>
      <w:r>
        <w:rPr>
          <w:rFonts w:hint="eastAsia"/>
        </w:rPr>
        <w:t>播放</w:t>
      </w:r>
      <w:r>
        <w:t>模式</w:t>
      </w:r>
      <w:r>
        <w:t xml:space="preserve"> </w:t>
      </w:r>
      <w:r>
        <w:rPr>
          <w:rFonts w:hint="eastAsia"/>
        </w:rPr>
        <w:t>规则</w:t>
      </w:r>
      <w:r>
        <w:t>[</w:t>
      </w:r>
      <w:r>
        <w:t>单曲循环</w:t>
      </w:r>
      <w:r>
        <w:t>/</w:t>
      </w:r>
      <w:r>
        <w:rPr>
          <w:rFonts w:hint="eastAsia"/>
        </w:rPr>
        <w:t>随机</w:t>
      </w:r>
      <w:r>
        <w:t>播放</w:t>
      </w:r>
      <w:r>
        <w:t>/</w:t>
      </w:r>
      <w:r>
        <w:rPr>
          <w:rFonts w:hint="eastAsia"/>
        </w:rPr>
        <w:t>顺序</w:t>
      </w:r>
      <w:r>
        <w:t>播放</w:t>
      </w:r>
      <w:r>
        <w:t>/</w:t>
      </w:r>
      <w:r>
        <w:rPr>
          <w:rFonts w:hint="eastAsia"/>
        </w:rPr>
        <w:t>循环</w:t>
      </w:r>
      <w:r>
        <w:t>播放</w:t>
      </w:r>
      <w:r>
        <w:t>]</w:t>
      </w:r>
    </w:p>
    <w:p w14:paraId="7C8CD8A5" w14:textId="77777777" w:rsidR="00CB577B" w:rsidRDefault="00CB577B" w:rsidP="00CB577B">
      <w:pPr>
        <w:pStyle w:val="a"/>
        <w:numPr>
          <w:ilvl w:val="0"/>
          <w:numId w:val="0"/>
        </w:numPr>
      </w:pPr>
      <w:r>
        <w:t>歌词</w:t>
      </w:r>
      <w:r>
        <w:rPr>
          <w:rFonts w:hint="eastAsia"/>
        </w:rPr>
        <w:t>同步</w:t>
      </w:r>
      <w:r>
        <w:t>显示</w:t>
      </w:r>
    </w:p>
    <w:p w14:paraId="4260245B" w14:textId="77777777" w:rsidR="00CB577B" w:rsidRDefault="00CB577B" w:rsidP="00CB577B">
      <w:pPr>
        <w:pStyle w:val="a"/>
        <w:numPr>
          <w:ilvl w:val="0"/>
          <w:numId w:val="0"/>
        </w:numPr>
      </w:pPr>
      <w:r>
        <w:rPr>
          <w:rFonts w:hint="eastAsia"/>
        </w:rPr>
        <w:t>歌曲</w:t>
      </w:r>
      <w:r>
        <w:t>封面</w:t>
      </w:r>
      <w:r>
        <w:rPr>
          <w:rFonts w:hint="eastAsia"/>
        </w:rPr>
        <w:t>模式</w:t>
      </w:r>
    </w:p>
    <w:p w14:paraId="7D5F9EFB" w14:textId="77777777" w:rsidR="00CB577B" w:rsidRDefault="00CB577B" w:rsidP="00CB577B">
      <w:pPr>
        <w:pStyle w:val="a"/>
        <w:numPr>
          <w:ilvl w:val="0"/>
          <w:numId w:val="0"/>
        </w:numPr>
      </w:pPr>
    </w:p>
    <w:p w14:paraId="586300EA" w14:textId="77777777" w:rsidR="00CB577B" w:rsidRDefault="00CB577B" w:rsidP="00CB577B">
      <w:pPr>
        <w:pStyle w:val="a"/>
        <w:numPr>
          <w:ilvl w:val="0"/>
          <w:numId w:val="0"/>
        </w:numPr>
      </w:pPr>
    </w:p>
    <w:p w14:paraId="66EA9886" w14:textId="7BDF6DF7" w:rsidR="004D1ED1" w:rsidRDefault="004D1ED1" w:rsidP="004D1ED1">
      <w:pPr>
        <w:pStyle w:val="a"/>
      </w:pPr>
      <w:r>
        <w:rPr>
          <w:rFonts w:hint="eastAsia"/>
        </w:rPr>
        <w:t>后台</w:t>
      </w:r>
      <w:r>
        <w:t>服务</w:t>
      </w:r>
    </w:p>
    <w:p w14:paraId="73A026D1" w14:textId="65312EB2" w:rsidR="009E53B1" w:rsidRDefault="009E53B1" w:rsidP="009E53B1">
      <w:pPr>
        <w:pStyle w:val="a"/>
        <w:numPr>
          <w:ilvl w:val="0"/>
          <w:numId w:val="0"/>
        </w:numPr>
      </w:pPr>
      <w:r>
        <w:t>查找</w:t>
      </w:r>
      <w:r>
        <w:rPr>
          <w:rFonts w:hint="eastAsia"/>
        </w:rPr>
        <w:t>歌曲</w:t>
      </w:r>
    </w:p>
    <w:p w14:paraId="2AD94113" w14:textId="77777777" w:rsidR="009E53B1" w:rsidRPr="009E53B1" w:rsidRDefault="009E53B1" w:rsidP="009E53B1">
      <w:pPr>
        <w:pStyle w:val="a"/>
        <w:numPr>
          <w:ilvl w:val="0"/>
          <w:numId w:val="0"/>
        </w:numPr>
        <w:rPr>
          <w:lang w:val="en-US"/>
        </w:rPr>
      </w:pPr>
    </w:p>
    <w:p w14:paraId="6926E30D" w14:textId="77777777" w:rsidR="00CB577B" w:rsidRDefault="00CB577B" w:rsidP="00CB577B">
      <w:pPr>
        <w:pStyle w:val="a"/>
        <w:numPr>
          <w:ilvl w:val="0"/>
          <w:numId w:val="0"/>
        </w:numPr>
      </w:pPr>
    </w:p>
    <w:p w14:paraId="13E165F5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8" w:history="1">
        <w:r>
          <w:rPr>
            <w:rStyle w:val="afb"/>
          </w:rPr>
          <w:t>www.onenote.com</w:t>
        </w:r>
      </w:hyperlink>
      <w:r>
        <w:t>。</w:t>
      </w:r>
    </w:p>
    <w:p w14:paraId="1DEAA552" w14:textId="77777777" w:rsidR="00B92CC6" w:rsidRDefault="00B92CC6" w:rsidP="00B92CC6"/>
    <w:p w14:paraId="4DD50DBC" w14:textId="77777777" w:rsidR="00B92CC6" w:rsidRDefault="00B92CC6" w:rsidP="00B92CC6"/>
    <w:p w14:paraId="016992B2" w14:textId="5438A56F" w:rsidR="00B92CC6" w:rsidRDefault="00B92CC6" w:rsidP="00B92CC6">
      <w:r>
        <w:rPr>
          <w:rFonts w:hint="eastAsia"/>
        </w:rPr>
        <w:t>搜索</w:t>
      </w:r>
      <w:r>
        <w:t>区域：</w:t>
      </w:r>
    </w:p>
    <w:p w14:paraId="384BEFBB" w14:textId="0B0DC217" w:rsidR="00B92CC6" w:rsidRDefault="00B92CC6" w:rsidP="00B92CC6">
      <w:r>
        <w:rPr>
          <w:rFonts w:hint="eastAsia"/>
        </w:rPr>
        <w:tab/>
      </w:r>
      <w:r>
        <w:rPr>
          <w:rFonts w:hint="eastAsia"/>
        </w:rPr>
        <w:t>添加</w:t>
      </w:r>
      <w:r>
        <w:t>歌曲到播放列表</w:t>
      </w:r>
    </w:p>
    <w:p w14:paraId="4579EEBE" w14:textId="5E4A2A69" w:rsidR="00D37557" w:rsidRDefault="00D37557" w:rsidP="00B92CC6">
      <w:r>
        <w:rPr>
          <w:rFonts w:hint="eastAsia"/>
        </w:rPr>
        <w:tab/>
      </w:r>
      <w:proofErr w:type="spellStart"/>
      <w:r w:rsidRPr="00D37557">
        <w:t>artist,song,album</w:t>
      </w:r>
      <w:proofErr w:type="spellEnd"/>
      <w:r>
        <w:t>（</w:t>
      </w:r>
      <w:r>
        <w:rPr>
          <w:rFonts w:hint="eastAsia"/>
        </w:rPr>
        <w:t>歌手</w:t>
      </w:r>
      <w:r>
        <w:t>，</w:t>
      </w:r>
      <w:r>
        <w:rPr>
          <w:rFonts w:hint="eastAsia"/>
        </w:rPr>
        <w:t>歌曲</w:t>
      </w:r>
      <w:r>
        <w:t>，</w:t>
      </w:r>
      <w:r>
        <w:rPr>
          <w:rFonts w:hint="eastAsia"/>
        </w:rPr>
        <w:t>专辑</w:t>
      </w:r>
      <w:r>
        <w:t>）</w:t>
      </w:r>
    </w:p>
    <w:p w14:paraId="29DBB556" w14:textId="7561F17E" w:rsidR="00B92CC6" w:rsidRDefault="00B92CC6" w:rsidP="00B92CC6">
      <w:r>
        <w:rPr>
          <w:rFonts w:hint="eastAsia"/>
        </w:rPr>
        <w:t>播放</w:t>
      </w:r>
      <w:r>
        <w:t>列表：</w:t>
      </w:r>
    </w:p>
    <w:p w14:paraId="2772ACF5" w14:textId="2A7F0B40" w:rsidR="00B92CC6" w:rsidRDefault="00B92CC6" w:rsidP="00B92CC6">
      <w:r>
        <w:rPr>
          <w:rFonts w:hint="eastAsia"/>
        </w:rPr>
        <w:tab/>
      </w:r>
      <w:r>
        <w:t>移除播放歌曲</w:t>
      </w:r>
    </w:p>
    <w:p w14:paraId="507295FC" w14:textId="7729BCA1" w:rsidR="00B92CC6" w:rsidRDefault="00B92CC6" w:rsidP="00B92CC6">
      <w:r>
        <w:rPr>
          <w:rFonts w:hint="eastAsia"/>
        </w:rPr>
        <w:tab/>
      </w:r>
      <w:r>
        <w:t>播放选中歌曲</w:t>
      </w:r>
      <w:bookmarkStart w:id="0" w:name="_GoBack"/>
      <w:bookmarkEnd w:id="0"/>
    </w:p>
    <w:p w14:paraId="5872C246" w14:textId="37FD1454" w:rsidR="00B92CC6" w:rsidRDefault="00B92CC6" w:rsidP="00B92CC6">
      <w:r>
        <w:rPr>
          <w:rFonts w:hint="eastAsia"/>
        </w:rPr>
        <w:t>播放</w:t>
      </w:r>
      <w:r>
        <w:t>模式：</w:t>
      </w:r>
      <w:r>
        <w:rPr>
          <w:rFonts w:hint="eastAsia"/>
        </w:rPr>
        <w:t>顺序</w:t>
      </w:r>
      <w:r>
        <w:t>、</w:t>
      </w:r>
      <w:r>
        <w:rPr>
          <w:rFonts w:hint="eastAsia"/>
        </w:rPr>
        <w:t>随机</w:t>
      </w:r>
      <w:r>
        <w:t>、</w:t>
      </w:r>
      <w:r>
        <w:rPr>
          <w:rFonts w:hint="eastAsia"/>
        </w:rPr>
        <w:t>循环</w:t>
      </w:r>
      <w:r>
        <w:t>、</w:t>
      </w:r>
      <w:r>
        <w:rPr>
          <w:rFonts w:hint="eastAsia"/>
        </w:rPr>
        <w:t>单曲</w:t>
      </w:r>
    </w:p>
    <w:p w14:paraId="1736516B" w14:textId="6ECF0323" w:rsidR="00B92CC6" w:rsidRDefault="00B92CC6" w:rsidP="00B92CC6">
      <w:r>
        <w:rPr>
          <w:rFonts w:hint="eastAsia"/>
        </w:rPr>
        <w:t>播放器</w:t>
      </w:r>
      <w:r>
        <w:t>：</w:t>
      </w:r>
    </w:p>
    <w:p w14:paraId="7EC1E083" w14:textId="391B263D" w:rsidR="00B92CC6" w:rsidRDefault="00B92CC6" w:rsidP="00B92CC6">
      <w:r>
        <w:rPr>
          <w:rFonts w:hint="eastAsia"/>
        </w:rPr>
        <w:tab/>
      </w:r>
      <w:r>
        <w:rPr>
          <w:rFonts w:hint="eastAsia"/>
        </w:rPr>
        <w:t>上一曲</w:t>
      </w:r>
    </w:p>
    <w:p w14:paraId="6196C9F9" w14:textId="5C698DD3" w:rsidR="00B92CC6" w:rsidRDefault="00B92CC6" w:rsidP="00B92CC6">
      <w:r>
        <w:rPr>
          <w:rFonts w:hint="eastAsia"/>
        </w:rPr>
        <w:tab/>
      </w:r>
      <w:r>
        <w:rPr>
          <w:rFonts w:hint="eastAsia"/>
        </w:rPr>
        <w:t>下一曲</w:t>
      </w:r>
    </w:p>
    <w:p w14:paraId="03019F61" w14:textId="2E3385F1" w:rsidR="00B92CC6" w:rsidRDefault="00B92CC6" w:rsidP="00B92CC6">
      <w:r>
        <w:rPr>
          <w:rFonts w:hint="eastAsia"/>
        </w:rPr>
        <w:tab/>
      </w:r>
      <w:r>
        <w:rPr>
          <w:rFonts w:hint="eastAsia"/>
        </w:rPr>
        <w:t>暂停</w:t>
      </w:r>
    </w:p>
    <w:p w14:paraId="6A442316" w14:textId="536F2374" w:rsidR="00B92CC6" w:rsidRDefault="00B92CC6" w:rsidP="00B92CC6">
      <w:r>
        <w:rPr>
          <w:rFonts w:hint="eastAsia"/>
        </w:rPr>
        <w:tab/>
      </w:r>
      <w:r>
        <w:rPr>
          <w:rFonts w:hint="eastAsia"/>
        </w:rPr>
        <w:t>当前</w:t>
      </w:r>
      <w:r>
        <w:t>播放曲目时间</w:t>
      </w:r>
    </w:p>
    <w:p w14:paraId="25D48FE2" w14:textId="422D989A" w:rsidR="00B92CC6" w:rsidRPr="00B92CC6" w:rsidRDefault="00B92CC6" w:rsidP="00B92CC6">
      <w:r>
        <w:rPr>
          <w:rFonts w:hint="eastAsia"/>
        </w:rPr>
        <w:t>歌词：同步</w:t>
      </w:r>
      <w:r>
        <w:t>歌曲时间轨迹</w:t>
      </w:r>
    </w:p>
    <w:sectPr w:rsidR="00B92CC6" w:rsidRPr="00B92CC6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13106" w14:textId="77777777" w:rsidR="00400435" w:rsidRDefault="00400435">
      <w:r>
        <w:separator/>
      </w:r>
    </w:p>
    <w:p w14:paraId="2EE2908B" w14:textId="77777777" w:rsidR="00400435" w:rsidRDefault="00400435"/>
  </w:endnote>
  <w:endnote w:type="continuationSeparator" w:id="0">
    <w:p w14:paraId="767A67A8" w14:textId="77777777" w:rsidR="00400435" w:rsidRDefault="00400435">
      <w:r>
        <w:continuationSeparator/>
      </w:r>
    </w:p>
    <w:p w14:paraId="50E79E3A" w14:textId="77777777" w:rsidR="00400435" w:rsidRDefault="00400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FCE0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5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9882D" w14:textId="77777777" w:rsidR="00400435" w:rsidRDefault="00400435">
      <w:r>
        <w:separator/>
      </w:r>
    </w:p>
    <w:p w14:paraId="2939E2E4" w14:textId="77777777" w:rsidR="00400435" w:rsidRDefault="00400435"/>
  </w:footnote>
  <w:footnote w:type="continuationSeparator" w:id="0">
    <w:p w14:paraId="2CC66750" w14:textId="77777777" w:rsidR="00400435" w:rsidRDefault="00400435">
      <w:r>
        <w:continuationSeparator/>
      </w:r>
    </w:p>
    <w:p w14:paraId="52763D41" w14:textId="77777777" w:rsidR="00400435" w:rsidRDefault="0040043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7429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7B"/>
    <w:rsid w:val="003539BE"/>
    <w:rsid w:val="00400435"/>
    <w:rsid w:val="004D1ED1"/>
    <w:rsid w:val="00533586"/>
    <w:rsid w:val="00547C66"/>
    <w:rsid w:val="0055152A"/>
    <w:rsid w:val="00772872"/>
    <w:rsid w:val="008D10E2"/>
    <w:rsid w:val="0093745E"/>
    <w:rsid w:val="009E53B1"/>
    <w:rsid w:val="00B92CC6"/>
    <w:rsid w:val="00C35F1A"/>
    <w:rsid w:val="00C9613D"/>
    <w:rsid w:val="00CB577B"/>
    <w:rsid w:val="00D37557"/>
    <w:rsid w:val="00DC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D0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go.microsoft.com/fwlink/?LinkID=523891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C18FA09F85E44481C36952BD905E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BC7873-0583-E841-A848-34C9D8365444}"/>
      </w:docPartPr>
      <w:docPartBody>
        <w:p w:rsidR="002D2BBD" w:rsidRDefault="00D646AB">
          <w:pPr>
            <w:pStyle w:val="76C18FA09F85E44481C36952BD905EDF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AB"/>
    <w:rsid w:val="002D2BBD"/>
    <w:rsid w:val="005D1EE4"/>
    <w:rsid w:val="00AD0DD7"/>
    <w:rsid w:val="00D646AB"/>
    <w:rsid w:val="00E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6C18FA09F85E44481C36952BD905EDF">
    <w:name w:val="76C18FA09F85E44481C36952BD905EDF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BD884B855390DF489FF80955A6FE2253">
    <w:name w:val="BD884B855390DF489FF80955A6FE22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35</TotalTime>
  <Pages>2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2016-07-07T02:54:00Z</dcterms:created>
  <dcterms:modified xsi:type="dcterms:W3CDTF">2016-07-12T17:49:00Z</dcterms:modified>
</cp:coreProperties>
</file>